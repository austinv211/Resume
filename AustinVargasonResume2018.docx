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761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:rsidTr="00443C89">
        <w:trPr>
          <w:trHeight w:val="12333"/>
        </w:trPr>
        <w:tc>
          <w:tcPr>
            <w:tcW w:w="3023" w:type="dxa"/>
          </w:tcPr>
          <w:sdt>
            <w:sdtPr>
              <w:rPr>
                <w:sz w:val="40"/>
                <w:szCs w:val="40"/>
              </w:rPr>
              <w:alias w:val="Your Name:"/>
              <w:tag w:val="Your Name:"/>
              <w:id w:val="-1220516334"/>
              <w:placeholder>
                <w:docPart w:val="AB6AAE6F189ADD41B749390E9828D90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F009C0" w:rsidRDefault="0074783C" w:rsidP="00443C89">
                <w:pPr>
                  <w:pStyle w:val="Heading1"/>
                  <w:rPr>
                    <w:sz w:val="40"/>
                    <w:szCs w:val="40"/>
                  </w:rPr>
                </w:pPr>
                <w:r w:rsidRPr="00F009C0">
                  <w:rPr>
                    <w:sz w:val="40"/>
                    <w:szCs w:val="40"/>
                  </w:rPr>
                  <w:t>Vargason, Austin L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3C89">
                  <w:pPr>
                    <w:pStyle w:val="Heading3"/>
                    <w:framePr w:hSpace="180" w:wrap="around" w:vAnchor="page" w:hAnchor="margin" w:y="1761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593D47E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74783C" w:rsidP="00443C89">
                  <w:pPr>
                    <w:pStyle w:val="Heading3"/>
                    <w:framePr w:hSpace="180" w:wrap="around" w:vAnchor="page" w:hAnchor="margin" w:y="1761"/>
                  </w:pPr>
                  <w:r>
                    <w:t>vargasona@gmail.com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3C89">
                  <w:pPr>
                    <w:pStyle w:val="Heading3"/>
                    <w:framePr w:hSpace="180" w:wrap="around" w:vAnchor="page" w:hAnchor="margin" w:y="1761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6D360B8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74783C">
              <w:trPr>
                <w:trHeight w:val="466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74783C" w:rsidP="00443C89">
                  <w:pPr>
                    <w:pStyle w:val="Heading3"/>
                    <w:framePr w:hSpace="180" w:wrap="around" w:vAnchor="page" w:hAnchor="margin" w:y="1761"/>
                  </w:pPr>
                  <w:r>
                    <w:t>(619)-655-6425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F009C0" w:rsidP="00443C89">
                  <w:pPr>
                    <w:pStyle w:val="Heading3"/>
                    <w:framePr w:hSpace="180" w:wrap="around" w:vAnchor="page" w:hAnchor="margin" w:y="1761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0" locked="0" layoutInCell="1" allowOverlap="1" wp14:anchorId="1E8879BD">
                            <wp:simplePos x="0" y="0"/>
                            <wp:positionH relativeFrom="column">
                              <wp:posOffset>792480</wp:posOffset>
                            </wp:positionH>
                            <wp:positionV relativeFrom="paragraph">
                              <wp:posOffset>-255905</wp:posOffset>
                            </wp:positionV>
                            <wp:extent cx="329184" cy="329184"/>
                            <wp:effectExtent l="0" t="0" r="13970" b="13970"/>
                            <wp:wrapNone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DB5CAA8" id="Group 31" o:spid="_x0000_s1026" alt="LinkedIn icon" style="position:absolute;margin-left:62.4pt;margin-top:-20.15pt;width:25.9pt;height:25.9pt;z-index:251659264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74783C" w:rsidRDefault="0074783C" w:rsidP="00443C89">
                  <w:pPr>
                    <w:pStyle w:val="Heading3"/>
                    <w:framePr w:hSpace="180" w:wrap="around" w:vAnchor="page" w:hAnchor="margin" w:y="1761"/>
                  </w:pPr>
                  <w:hyperlink r:id="rId7" w:history="1">
                    <w:r w:rsidRPr="00814870">
                      <w:rPr>
                        <w:rStyle w:val="Hyperlink"/>
                      </w:rPr>
                      <w:t>https://www.linkedin.com/in/austin-vargason/</w:t>
                    </w:r>
                  </w:hyperlink>
                </w:p>
                <w:p w:rsidR="0074783C" w:rsidRDefault="0074783C" w:rsidP="00443C89">
                  <w:pPr>
                    <w:pStyle w:val="Heading3"/>
                    <w:framePr w:hSpace="180" w:wrap="around" w:vAnchor="page" w:hAnchor="margin" w:y="1761"/>
                  </w:pPr>
                </w:p>
              </w:tc>
            </w:tr>
            <w:tr w:rsidR="00441EB9" w:rsidRPr="005152F2" w:rsidTr="0074783C">
              <w:trPr>
                <w:trHeight w:val="635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74783C" w:rsidRDefault="00F009C0" w:rsidP="00443C89">
                  <w:pPr>
                    <w:pStyle w:val="Heading3"/>
                    <w:framePr w:hSpace="180" w:wrap="around" w:vAnchor="page" w:hAnchor="margin" w:y="1761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noProof/>
                      <w:szCs w:val="18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535649</wp:posOffset>
                        </wp:positionH>
                        <wp:positionV relativeFrom="paragraph">
                          <wp:posOffset>-247650</wp:posOffset>
                        </wp:positionV>
                        <wp:extent cx="825500" cy="338338"/>
                        <wp:effectExtent l="0" t="0" r="0" b="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GitHub_Logo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5500" cy="3383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74783C" w:rsidRPr="00441EB9" w:rsidRDefault="0074783C" w:rsidP="00443C89">
                  <w:pPr>
                    <w:pStyle w:val="Heading3"/>
                    <w:framePr w:hSpace="180" w:wrap="around" w:vAnchor="page" w:hAnchor="margin" w:y="1761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hyperlink r:id="rId9" w:history="1">
                    <w:r w:rsidRPr="00814870">
                      <w:rPr>
                        <w:rStyle w:val="Hyperlink"/>
                        <w:rFonts w:asciiTheme="minorHAnsi" w:eastAsiaTheme="minorHAnsi" w:hAnsiTheme="minorHAnsi" w:cstheme="minorBidi"/>
                        <w:szCs w:val="18"/>
                      </w:rPr>
                      <w:t>https://github.com/austinv211</w:t>
                    </w:r>
                  </w:hyperlink>
                </w:p>
              </w:tc>
            </w:tr>
            <w:tr w:rsidR="00463463" w:rsidRPr="005152F2" w:rsidTr="00AC70AD">
              <w:trPr>
                <w:trHeight w:val="3456"/>
              </w:trPr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6F314B" w:rsidP="00443C89">
                  <w:pPr>
                    <w:pStyle w:val="Heading3"/>
                    <w:framePr w:hSpace="180" w:wrap="around" w:vAnchor="page" w:hAnchor="margin" w:y="1761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93BFEA2C2C4312438D97D805721E8F7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956BF9">
                        <w:t>Skills</w:t>
                      </w:r>
                    </w:sdtContent>
                  </w:sdt>
                </w:p>
                <w:p w:rsidR="0074783C" w:rsidRPr="0074783C" w:rsidRDefault="00616FF4" w:rsidP="00443C89">
                  <w:pPr>
                    <w:pStyle w:val="GraphicElement"/>
                    <w:framePr w:hSpace="180" w:wrap="around" w:vAnchor="page" w:hAnchor="margin" w:y="1761"/>
                  </w:pPr>
                  <w: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68D635C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AC70AD" w:rsidRDefault="00F009C0" w:rsidP="00443C89">
                  <w:pPr>
                    <w:framePr w:hSpace="180" w:wrap="around" w:vAnchor="page" w:hAnchor="margin" w:y="1761"/>
                  </w:pPr>
                  <w:r>
                    <w:t xml:space="preserve">Advanced coding knowledge in </w:t>
                  </w:r>
                  <w:r w:rsidRPr="00443C89">
                    <w:rPr>
                      <w:b/>
                    </w:rPr>
                    <w:t>Java</w:t>
                  </w:r>
                  <w:r>
                    <w:t xml:space="preserve">, </w:t>
                  </w:r>
                  <w:r w:rsidRPr="00443C89">
                    <w:rPr>
                      <w:b/>
                    </w:rPr>
                    <w:t>C#</w:t>
                  </w:r>
                  <w:r>
                    <w:t xml:space="preserve">, </w:t>
                  </w:r>
                  <w:r w:rsidRPr="00443C89">
                    <w:rPr>
                      <w:b/>
                    </w:rPr>
                    <w:t>PowerShell</w:t>
                  </w:r>
                  <w:r>
                    <w:t xml:space="preserve">, </w:t>
                  </w:r>
                  <w:r w:rsidRPr="00443C89">
                    <w:rPr>
                      <w:b/>
                    </w:rPr>
                    <w:t>SQL</w:t>
                  </w:r>
                  <w:r>
                    <w:t xml:space="preserve">, </w:t>
                  </w:r>
                  <w:r w:rsidRPr="00443C89">
                    <w:rPr>
                      <w:b/>
                    </w:rPr>
                    <w:t>R</w:t>
                  </w:r>
                  <w:r>
                    <w:t xml:space="preserve">, </w:t>
                  </w:r>
                  <w:r w:rsidRPr="00443C89">
                    <w:rPr>
                      <w:b/>
                    </w:rPr>
                    <w:t>JavaScript</w:t>
                  </w:r>
                  <w:r>
                    <w:t xml:space="preserve">, </w:t>
                  </w:r>
                  <w:r w:rsidRPr="00443C89">
                    <w:rPr>
                      <w:b/>
                    </w:rPr>
                    <w:t>HTML</w:t>
                  </w:r>
                  <w:r>
                    <w:t xml:space="preserve">, and </w:t>
                  </w:r>
                  <w:r w:rsidRPr="00443C89">
                    <w:rPr>
                      <w:b/>
                    </w:rPr>
                    <w:t>CSS</w:t>
                  </w:r>
                  <w:r>
                    <w:t>.</w:t>
                  </w:r>
                </w:p>
                <w:p w:rsidR="00AC70AD" w:rsidRDefault="00F009C0" w:rsidP="00443C89">
                  <w:pPr>
                    <w:framePr w:hSpace="180" w:wrap="around" w:vAnchor="page" w:hAnchor="margin" w:y="1761"/>
                  </w:pPr>
                  <w:r>
                    <w:t>Technical ability in SCCM, Active Directory, Group Policy, and Office 365 PowerShell management.</w:t>
                  </w:r>
                </w:p>
                <w:p w:rsidR="00F009C0" w:rsidRDefault="00F009C0" w:rsidP="00443C89">
                  <w:pPr>
                    <w:framePr w:hSpace="180" w:wrap="around" w:vAnchor="page" w:hAnchor="margin" w:y="1761"/>
                  </w:pPr>
                  <w:r>
                    <w:t>OS knowledge in Windows, MacOS, and Linux.</w:t>
                  </w:r>
                </w:p>
                <w:p w:rsidR="00443C89" w:rsidRPr="005152F2" w:rsidRDefault="00443C89" w:rsidP="00443C89">
                  <w:pPr>
                    <w:framePr w:hSpace="180" w:wrap="around" w:vAnchor="page" w:hAnchor="margin" w:y="1761"/>
                  </w:pPr>
                  <w:r>
                    <w:t xml:space="preserve">Experience with Node.js, Java Servlets, Penetration testing using Kali Linux, Security Engineering. </w:t>
                  </w:r>
                </w:p>
              </w:tc>
            </w:tr>
          </w:tbl>
          <w:p w:rsidR="00B93310" w:rsidRPr="005152F2" w:rsidRDefault="00B93310" w:rsidP="00443C89"/>
        </w:tc>
        <w:tc>
          <w:tcPr>
            <w:tcW w:w="723" w:type="dxa"/>
          </w:tcPr>
          <w:p w:rsidR="00B93310" w:rsidRPr="005152F2" w:rsidRDefault="00B93310" w:rsidP="00443C89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:rsidTr="00443C89">
              <w:trPr>
                <w:trHeight w:val="5616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6F314B" w:rsidP="00443C89">
                  <w:pPr>
                    <w:pStyle w:val="Heading2"/>
                    <w:framePr w:hSpace="180" w:wrap="around" w:vAnchor="page" w:hAnchor="margin" w:y="1761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E7D5B6FEB3286642A9D2BEC11086872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8F6337" w:rsidRPr="0043426C" w:rsidRDefault="00F009C0" w:rsidP="00443C89">
                  <w:pPr>
                    <w:pStyle w:val="Heading4"/>
                    <w:framePr w:hSpace="180" w:wrap="around" w:vAnchor="page" w:hAnchor="margin" w:y="1761"/>
                  </w:pPr>
                  <w:r>
                    <w:t>Desktop Engineer / Perspecta</w:t>
                  </w:r>
                  <w:r w:rsidR="00AA743E">
                    <w:t xml:space="preserve"> (formerly DXC, HPE)</w:t>
                  </w:r>
                </w:p>
                <w:p w:rsidR="008F6337" w:rsidRPr="005152F2" w:rsidRDefault="00AA743E" w:rsidP="00443C89">
                  <w:pPr>
                    <w:pStyle w:val="Heading5"/>
                    <w:framePr w:hSpace="180" w:wrap="around" w:vAnchor="page" w:hAnchor="margin" w:y="1761"/>
                  </w:pPr>
                  <w:r>
                    <w:t>Aug</w:t>
                  </w:r>
                  <w:r w:rsidR="00F009C0">
                    <w:t xml:space="preserve"> 2016 – Present</w:t>
                  </w:r>
                </w:p>
                <w:p w:rsidR="008F6337" w:rsidRDefault="00A56C05" w:rsidP="00443C89">
                  <w:pPr>
                    <w:framePr w:hSpace="180" w:wrap="around" w:vAnchor="page" w:hAnchor="margin" w:y="1761"/>
                  </w:pPr>
                  <w:r>
                    <w:t>Developed PowerShell scripts to automate wide scope of tasks including: Office 365 management, Symantec client repairs, Security Web scrapers to predict security risk based on common CVE data, perform server migrations.</w:t>
                  </w:r>
                </w:p>
                <w:p w:rsidR="00AC70AD" w:rsidRDefault="00AC70AD" w:rsidP="00443C89">
                  <w:pPr>
                    <w:framePr w:hSpace="180" w:wrap="around" w:vAnchor="page" w:hAnchor="margin" w:y="1761"/>
                  </w:pPr>
                  <w:r>
                    <w:t>Core developer for high priority projects and solution design,</w:t>
                  </w:r>
                </w:p>
                <w:p w:rsidR="00A56C05" w:rsidRDefault="00A56C05" w:rsidP="00443C89">
                  <w:pPr>
                    <w:framePr w:hSpace="180" w:wrap="around" w:vAnchor="page" w:hAnchor="margin" w:y="1761"/>
                  </w:pPr>
                  <w:r>
                    <w:t>Created C# programs for performing system tasks and creating windows services to monitor systems.</w:t>
                  </w:r>
                </w:p>
                <w:p w:rsidR="00A56C05" w:rsidRDefault="00A56C05" w:rsidP="00443C89">
                  <w:pPr>
                    <w:framePr w:hSpace="180" w:wrap="around" w:vAnchor="page" w:hAnchor="margin" w:y="1761"/>
                  </w:pPr>
                  <w:r>
                    <w:t>Built tools to automate SCCM health monitoring and perform common IT tasks to increase team efficiency</w:t>
                  </w:r>
                </w:p>
                <w:p w:rsidR="00A56C05" w:rsidRDefault="00A56C05" w:rsidP="00443C89">
                  <w:pPr>
                    <w:framePr w:hSpace="180" w:wrap="around" w:vAnchor="page" w:hAnchor="margin" w:y="1761"/>
                  </w:pPr>
                  <w:r>
                    <w:t>Helped manage an environment of 16,000 systems</w:t>
                  </w:r>
                  <w:bookmarkStart w:id="0" w:name="_GoBack"/>
                  <w:bookmarkEnd w:id="0"/>
                </w:p>
                <w:p w:rsidR="007B2F5C" w:rsidRPr="0043426C" w:rsidRDefault="00A56C05" w:rsidP="00443C89">
                  <w:pPr>
                    <w:pStyle w:val="Heading4"/>
                    <w:framePr w:hSpace="180" w:wrap="around" w:vAnchor="page" w:hAnchor="margin" w:y="1761"/>
                  </w:pPr>
                  <w:r>
                    <w:t>SCCM Team member / Hewlett Packard Enterprise</w:t>
                  </w:r>
                </w:p>
                <w:p w:rsidR="007B2F5C" w:rsidRPr="005152F2" w:rsidRDefault="00AA743E" w:rsidP="00443C89">
                  <w:pPr>
                    <w:pStyle w:val="Heading5"/>
                    <w:framePr w:hSpace="180" w:wrap="around" w:vAnchor="page" w:hAnchor="margin" w:y="1761"/>
                  </w:pPr>
                  <w:r>
                    <w:t>May 2016 – Aug 2016</w:t>
                  </w:r>
                </w:p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B6B99B9392C6724DBCCB38207C0DBD4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473EF8" w:rsidP="00443C89">
                      <w:pPr>
                        <w:framePr w:hSpace="180" w:wrap="around" w:vAnchor="page" w:hAnchor="margin" w:y="1761"/>
                      </w:pPr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8F6337" w:rsidTr="00443C89">
              <w:trPr>
                <w:trHeight w:val="4896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6F314B" w:rsidP="00443C89">
                  <w:pPr>
                    <w:pStyle w:val="Heading2"/>
                    <w:framePr w:hSpace="180" w:wrap="around" w:vAnchor="page" w:hAnchor="margin" w:y="176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E65DBCB670B8784D81E04E08BE26A91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:rsidR="007B2F5C" w:rsidRPr="0043426C" w:rsidRDefault="00AC70AD" w:rsidP="00443C89">
                  <w:pPr>
                    <w:pStyle w:val="Heading4"/>
                    <w:framePr w:hSpace="180" w:wrap="around" w:vAnchor="page" w:hAnchor="margin" w:y="1761"/>
                  </w:pPr>
                  <w:r>
                    <w:t>B.S Computer Science/ Honors College (3.907 GPA)</w:t>
                  </w:r>
                </w:p>
                <w:p w:rsidR="00AC70AD" w:rsidRDefault="00AC70AD" w:rsidP="00443C89">
                  <w:pPr>
                    <w:pStyle w:val="Heading5"/>
                    <w:framePr w:hSpace="180" w:wrap="around" w:vAnchor="page" w:hAnchor="margin" w:y="1761"/>
                  </w:pPr>
                  <w:r>
                    <w:t>California State University Los Angeles 2016 – Present</w:t>
                  </w:r>
                </w:p>
                <w:p w:rsidR="00AC70AD" w:rsidRDefault="00AC70AD" w:rsidP="00443C89">
                  <w:pPr>
                    <w:framePr w:hSpace="180" w:wrap="around" w:vAnchor="page" w:hAnchor="margin" w:y="1761"/>
                  </w:pPr>
                </w:p>
                <w:p w:rsidR="00AC70AD" w:rsidRDefault="00AC70AD" w:rsidP="00443C89">
                  <w:pPr>
                    <w:framePr w:hSpace="180" w:wrap="around" w:vAnchor="page" w:hAnchor="margin" w:y="1761"/>
                  </w:pPr>
                  <w:r>
                    <w:t>Member of the Dean’s list for the college of ECST for academic excellence. Member of the Honors College and multiple scholarship awardee. 2</w:t>
                  </w:r>
                  <w:r w:rsidRPr="00AC70AD">
                    <w:rPr>
                      <w:vertAlign w:val="superscript"/>
                    </w:rPr>
                    <w:t>nd</w:t>
                  </w:r>
                  <w:r>
                    <w:t xml:space="preserve"> place in</w:t>
                  </w:r>
                  <w:r w:rsidR="00443C89">
                    <w:t xml:space="preserve"> campus wide</w:t>
                  </w:r>
                  <w:r>
                    <w:t xml:space="preserve"> fall 2016 public speaking </w:t>
                  </w:r>
                  <w:r w:rsidR="00443C89">
                    <w:t>showcase.</w:t>
                  </w:r>
                </w:p>
                <w:p w:rsidR="00443C89" w:rsidRDefault="00AC70AD" w:rsidP="00443C89">
                  <w:pPr>
                    <w:framePr w:hSpace="180" w:wrap="around" w:vAnchor="page" w:hAnchor="margin" w:y="1761"/>
                  </w:pPr>
                  <w:r>
                    <w:t>Cours</w:t>
                  </w:r>
                  <w:r w:rsidR="00443C89">
                    <w:t>e work includes:  Java Development, Programming Paradigms, algorithm analysis, Web Development, Discrete Mathematics, Automata Theory, and Databases</w:t>
                  </w:r>
                </w:p>
                <w:p w:rsidR="00443C89" w:rsidRPr="00AC70AD" w:rsidRDefault="00443C89" w:rsidP="00443C89">
                  <w:pPr>
                    <w:framePr w:hSpace="180" w:wrap="around" w:vAnchor="page" w:hAnchor="margin" w:y="1761"/>
                  </w:pPr>
                  <w:r>
                    <w:t>Required to represent the Honors College by helping my community and being a leader in the Cal State LA community.</w:t>
                  </w:r>
                </w:p>
              </w:tc>
            </w:tr>
          </w:tbl>
          <w:p w:rsidR="008F6337" w:rsidRPr="005152F2" w:rsidRDefault="008F6337" w:rsidP="00443C89"/>
        </w:tc>
      </w:tr>
    </w:tbl>
    <w:p w:rsidR="00E941EF" w:rsidRDefault="00E941EF" w:rsidP="00443C89">
      <w:pPr>
        <w:pStyle w:val="NoSpacing"/>
        <w:jc w:val="both"/>
      </w:pPr>
    </w:p>
    <w:sectPr w:rsidR="00E941EF" w:rsidSect="00FE20E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14B" w:rsidRDefault="006F314B" w:rsidP="003856C9">
      <w:pPr>
        <w:spacing w:after="0" w:line="240" w:lineRule="auto"/>
      </w:pPr>
      <w:r>
        <w:separator/>
      </w:r>
    </w:p>
  </w:endnote>
  <w:endnote w:type="continuationSeparator" w:id="0">
    <w:p w:rsidR="006F314B" w:rsidRDefault="006F314B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DDE7BCB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35A9914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14B" w:rsidRDefault="006F314B" w:rsidP="003856C9">
      <w:pPr>
        <w:spacing w:after="0" w:line="240" w:lineRule="auto"/>
      </w:pPr>
      <w:r>
        <w:separator/>
      </w:r>
    </w:p>
  </w:footnote>
  <w:footnote w:type="continuationSeparator" w:id="0">
    <w:p w:rsidR="006F314B" w:rsidRDefault="006F314B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B0925A9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76CE1E9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74AD9"/>
    <w:multiLevelType w:val="hybridMultilevel"/>
    <w:tmpl w:val="5866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950E4"/>
    <w:multiLevelType w:val="hybridMultilevel"/>
    <w:tmpl w:val="F66E7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528AF"/>
    <w:multiLevelType w:val="hybridMultilevel"/>
    <w:tmpl w:val="18A2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E5A42"/>
    <w:multiLevelType w:val="hybridMultilevel"/>
    <w:tmpl w:val="AB8EE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3C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43C8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6F314B"/>
    <w:rsid w:val="00743379"/>
    <w:rsid w:val="0074783C"/>
    <w:rsid w:val="007803B7"/>
    <w:rsid w:val="007B2F5C"/>
    <w:rsid w:val="007C5F05"/>
    <w:rsid w:val="00832043"/>
    <w:rsid w:val="00832F81"/>
    <w:rsid w:val="008C7CA2"/>
    <w:rsid w:val="008F6337"/>
    <w:rsid w:val="00956BF9"/>
    <w:rsid w:val="00A42F91"/>
    <w:rsid w:val="00A56C05"/>
    <w:rsid w:val="00AA743E"/>
    <w:rsid w:val="00AC70AD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174F5"/>
    <w:rsid w:val="00D5067A"/>
    <w:rsid w:val="00DC79BB"/>
    <w:rsid w:val="00E34D58"/>
    <w:rsid w:val="00E941EF"/>
    <w:rsid w:val="00EB1C1B"/>
    <w:rsid w:val="00F009C0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DC328"/>
  <w15:chartTrackingRefBased/>
  <w15:docId w15:val="{1A5205DA-C4D1-A94E-B88C-F1E3BF47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47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8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56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ustin-vargason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ustinv211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rgasona/Library/Containers/com.microsoft.Word/Data/Library/Application%20Support/Microsoft/Office/16.0/DTS/en-US%7b356B4671-39E3-6941-B12D-427CC657402E%7d/%7b3DF3B24D-065A-0A45-AEEC-3B73A92AC6F3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6AAE6F189ADD41B749390E9828D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5C0B5-302B-D34C-9750-F8C47B903E04}"/>
      </w:docPartPr>
      <w:docPartBody>
        <w:p w:rsidR="00000000" w:rsidRDefault="009A07A0">
          <w:pPr>
            <w:pStyle w:val="AB6AAE6F189ADD41B749390E9828D909"/>
          </w:pPr>
          <w:r w:rsidRPr="005152F2">
            <w:t xml:space="preserve">Your </w:t>
          </w:r>
          <w:r w:rsidRPr="005152F2">
            <w:t>Name</w:t>
          </w:r>
        </w:p>
      </w:docPartBody>
    </w:docPart>
    <w:docPart>
      <w:docPartPr>
        <w:name w:val="93BFEA2C2C4312438D97D805721E8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701D6-1460-0243-9A47-2DE654FD0F77}"/>
      </w:docPartPr>
      <w:docPartBody>
        <w:p w:rsidR="00000000" w:rsidRDefault="009A07A0">
          <w:pPr>
            <w:pStyle w:val="93BFEA2C2C4312438D97D805721E8F78"/>
          </w:pPr>
          <w:r>
            <w:t>Skills</w:t>
          </w:r>
        </w:p>
      </w:docPartBody>
    </w:docPart>
    <w:docPart>
      <w:docPartPr>
        <w:name w:val="E7D5B6FEB3286642A9D2BEC110868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495BB-1052-C544-A9CD-8173153A08E6}"/>
      </w:docPartPr>
      <w:docPartBody>
        <w:p w:rsidR="00000000" w:rsidRDefault="009A07A0">
          <w:pPr>
            <w:pStyle w:val="E7D5B6FEB3286642A9D2BEC11086872F"/>
          </w:pPr>
          <w:r w:rsidRPr="005152F2">
            <w:t>Experience</w:t>
          </w:r>
        </w:p>
      </w:docPartBody>
    </w:docPart>
    <w:docPart>
      <w:docPartPr>
        <w:name w:val="B6B99B9392C6724DBCCB38207C0DB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CCC97-B73C-9940-A280-ECB916663723}"/>
      </w:docPartPr>
      <w:docPartBody>
        <w:p w:rsidR="00000000" w:rsidRDefault="009A07A0">
          <w:pPr>
            <w:pStyle w:val="B6B99B9392C6724DBCCB38207C0DBD48"/>
          </w:pPr>
          <w:r w:rsidRPr="00473EF8">
            <w:t>Think about the size of the team you led, the number of projects you balanced, or the number of articles you</w:t>
          </w:r>
          <w:r w:rsidRPr="00473EF8">
            <w:t xml:space="preserve"> wrote.</w:t>
          </w:r>
        </w:p>
      </w:docPartBody>
    </w:docPart>
    <w:docPart>
      <w:docPartPr>
        <w:name w:val="E65DBCB670B8784D81E04E08BE26A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EE98C-E515-BB4F-8F5A-32826058E8F7}"/>
      </w:docPartPr>
      <w:docPartBody>
        <w:p w:rsidR="00000000" w:rsidRDefault="009A07A0">
          <w:pPr>
            <w:pStyle w:val="E65DBCB670B8784D81E04E08BE26A914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DB"/>
    <w:rsid w:val="009A07A0"/>
    <w:rsid w:val="00E3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6AAE6F189ADD41B749390E9828D909">
    <w:name w:val="AB6AAE6F189ADD41B749390E9828D909"/>
  </w:style>
  <w:style w:type="paragraph" w:customStyle="1" w:styleId="27DA77856D960348A1F14B913BE46FE4">
    <w:name w:val="27DA77856D960348A1F14B913BE46FE4"/>
  </w:style>
  <w:style w:type="paragraph" w:customStyle="1" w:styleId="4FC87472D942364D86BA5D9375AEC656">
    <w:name w:val="4FC87472D942364D86BA5D9375AEC656"/>
  </w:style>
  <w:style w:type="paragraph" w:customStyle="1" w:styleId="F9F9C7B2AF69794C9C3E9A3FB9350C84">
    <w:name w:val="F9F9C7B2AF69794C9C3E9A3FB9350C84"/>
  </w:style>
  <w:style w:type="paragraph" w:customStyle="1" w:styleId="F5CB3C74B7001A449C69862ECCA550E1">
    <w:name w:val="F5CB3C74B7001A449C69862ECCA550E1"/>
  </w:style>
  <w:style w:type="paragraph" w:customStyle="1" w:styleId="7889F43B72E0FC479AEDD299F6C33A00">
    <w:name w:val="7889F43B72E0FC479AEDD299F6C33A00"/>
  </w:style>
  <w:style w:type="paragraph" w:customStyle="1" w:styleId="41D57B421AAD3E45921E9A50AA8A85D3">
    <w:name w:val="41D57B421AAD3E45921E9A50AA8A85D3"/>
  </w:style>
  <w:style w:type="paragraph" w:customStyle="1" w:styleId="93BFEA2C2C4312438D97D805721E8F78">
    <w:name w:val="93BFEA2C2C4312438D97D805721E8F78"/>
  </w:style>
  <w:style w:type="paragraph" w:customStyle="1" w:styleId="E8CB1CC6E336BE4DB5AE264B46957FB6">
    <w:name w:val="E8CB1CC6E336BE4DB5AE264B46957FB6"/>
  </w:style>
  <w:style w:type="paragraph" w:customStyle="1" w:styleId="E7D5B6FEB3286642A9D2BEC11086872F">
    <w:name w:val="E7D5B6FEB3286642A9D2BEC11086872F"/>
  </w:style>
  <w:style w:type="paragraph" w:customStyle="1" w:styleId="4477823B682AFB4794CFB07D04C4895A">
    <w:name w:val="4477823B682AFB4794CFB07D04C4895A"/>
  </w:style>
  <w:style w:type="paragraph" w:customStyle="1" w:styleId="775E56C2CB3BB4408D217F0CF6282ECD">
    <w:name w:val="775E56C2CB3BB4408D217F0CF6282ECD"/>
  </w:style>
  <w:style w:type="paragraph" w:customStyle="1" w:styleId="ACF33E2872EBFC46A9F44824368BA871">
    <w:name w:val="ACF33E2872EBFC46A9F44824368BA871"/>
  </w:style>
  <w:style w:type="paragraph" w:customStyle="1" w:styleId="A610B8A631F7FB43A729D879FF24E1BD">
    <w:name w:val="A610B8A631F7FB43A729D879FF24E1BD"/>
  </w:style>
  <w:style w:type="paragraph" w:customStyle="1" w:styleId="F0471B70F7E0914D822DA854C0BF71CE">
    <w:name w:val="F0471B70F7E0914D822DA854C0BF71CE"/>
  </w:style>
  <w:style w:type="paragraph" w:customStyle="1" w:styleId="B6B99B9392C6724DBCCB38207C0DBD48">
    <w:name w:val="B6B99B9392C6724DBCCB38207C0DBD48"/>
  </w:style>
  <w:style w:type="paragraph" w:customStyle="1" w:styleId="E65DBCB670B8784D81E04E08BE26A914">
    <w:name w:val="E65DBCB670B8784D81E04E08BE26A914"/>
  </w:style>
  <w:style w:type="paragraph" w:customStyle="1" w:styleId="048421EB8797754EA8FC944AD220CC61">
    <w:name w:val="048421EB8797754EA8FC944AD220CC61"/>
  </w:style>
  <w:style w:type="paragraph" w:customStyle="1" w:styleId="FBB573343A18E7449BF4A8B4024A7C1F">
    <w:name w:val="FBB573343A18E7449BF4A8B4024A7C1F"/>
  </w:style>
  <w:style w:type="paragraph" w:customStyle="1" w:styleId="EBDA559F5A7D3C47816B52AAF73C91F1">
    <w:name w:val="EBDA559F5A7D3C47816B52AAF73C91F1"/>
  </w:style>
  <w:style w:type="paragraph" w:customStyle="1" w:styleId="9D33FB42AC85794B953B3874DEAC59B0">
    <w:name w:val="9D33FB42AC85794B953B3874DEAC59B0"/>
  </w:style>
  <w:style w:type="paragraph" w:customStyle="1" w:styleId="E07DA711F3127C42A9268A2AEABE169F">
    <w:name w:val="E07DA711F3127C42A9268A2AEABE169F"/>
  </w:style>
  <w:style w:type="paragraph" w:customStyle="1" w:styleId="A56D8F6B50653940ADADE52A07B6CF0C">
    <w:name w:val="A56D8F6B50653940ADADE52A07B6CF0C"/>
    <w:rsid w:val="00E329DB"/>
  </w:style>
  <w:style w:type="paragraph" w:customStyle="1" w:styleId="C02B6082707A3247A8E03107D4B9B87A">
    <w:name w:val="C02B6082707A3247A8E03107D4B9B87A"/>
    <w:rsid w:val="00E329DB"/>
  </w:style>
  <w:style w:type="paragraph" w:customStyle="1" w:styleId="53197D65BB965A45930F5AFEEC596915">
    <w:name w:val="53197D65BB965A45930F5AFEEC596915"/>
    <w:rsid w:val="00E329DB"/>
  </w:style>
  <w:style w:type="paragraph" w:customStyle="1" w:styleId="DAD0925E8AC53248BA29FA197949A78D">
    <w:name w:val="DAD0925E8AC53248BA29FA197949A78D"/>
    <w:rsid w:val="00E329DB"/>
  </w:style>
  <w:style w:type="paragraph" w:customStyle="1" w:styleId="085F9A881E5D064492CA4000F6938498">
    <w:name w:val="085F9A881E5D064492CA4000F6938498"/>
    <w:rsid w:val="00E329DB"/>
  </w:style>
  <w:style w:type="paragraph" w:customStyle="1" w:styleId="F59D7564E146D940A8A0116B0DF16654">
    <w:name w:val="F59D7564E146D940A8A0116B0DF16654"/>
    <w:rsid w:val="00E329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Vargason, Austin L</dc:creator>
  <cp:keywords/>
  <dc:description/>
  <cp:lastModifiedBy>Vargason, Austin L</cp:lastModifiedBy>
  <cp:revision>2</cp:revision>
  <dcterms:created xsi:type="dcterms:W3CDTF">2018-09-13T03:58:00Z</dcterms:created>
  <dcterms:modified xsi:type="dcterms:W3CDTF">2018-09-13T03:58:00Z</dcterms:modified>
</cp:coreProperties>
</file>